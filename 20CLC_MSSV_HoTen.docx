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108" w:type="dxa"/>
        <w:tblLook w:val="01E0" w:firstRow="1" w:lastRow="1" w:firstColumn="1" w:lastColumn="1" w:noHBand="0" w:noVBand="0"/>
      </w:tblPr>
      <w:tblGrid>
        <w:gridCol w:w="1980"/>
        <w:gridCol w:w="4680"/>
        <w:gridCol w:w="1080"/>
        <w:gridCol w:w="1800"/>
        <w:gridCol w:w="540"/>
      </w:tblGrid>
      <w:tr w:rsidR="005E3555" w:rsidRPr="00A02580" w14:paraId="43DCA266" w14:textId="77777777" w:rsidTr="009E6BA7"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95CB57" w14:textId="77777777" w:rsidR="005E3555" w:rsidRPr="00A02580" w:rsidRDefault="005E3555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b/>
                <w:sz w:val="24"/>
                <w:szCs w:val="24"/>
              </w:rPr>
              <w:t>Tên học phần: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6945D" w14:textId="21C484B2" w:rsidR="005E3555" w:rsidRPr="004A2F93" w:rsidRDefault="004A2F93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37" w:firstLine="0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 Tích</w:t>
            </w:r>
            <w:r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Phân 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1C965967" w14:textId="77777777" w:rsidR="005E3555" w:rsidRPr="00A02580" w:rsidRDefault="005E3555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9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b/>
                <w:sz w:val="24"/>
                <w:szCs w:val="24"/>
              </w:rPr>
              <w:t>Mã HP: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F07EF0" w14:textId="5282FFCF" w:rsidR="005E3555" w:rsidRPr="00A02580" w:rsidRDefault="004A2F93" w:rsidP="004A2F93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81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MTH00006</w:t>
            </w:r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B4291B4" w14:textId="77777777" w:rsidR="005E3555" w:rsidRPr="00A02580" w:rsidRDefault="005E3555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-108" w:right="-97" w:firstLine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E3555" w:rsidRPr="00A02580" w14:paraId="5B0003C7" w14:textId="77777777" w:rsidTr="009E6BA7">
        <w:tc>
          <w:tcPr>
            <w:tcW w:w="1980" w:type="dxa"/>
            <w:tcBorders>
              <w:left w:val="single" w:sz="4" w:space="0" w:color="auto"/>
            </w:tcBorders>
            <w:shd w:val="clear" w:color="auto" w:fill="auto"/>
          </w:tcPr>
          <w:p w14:paraId="024EEE36" w14:textId="77777777" w:rsidR="005E3555" w:rsidRPr="00A02580" w:rsidRDefault="005E3555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sz w:val="24"/>
                <w:szCs w:val="24"/>
              </w:rPr>
              <w:t>Thời gian làm bài: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154836" w14:textId="1D0307A1" w:rsidR="005E3555" w:rsidRPr="00F45024" w:rsidRDefault="00F45024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37" w:firstLine="0"/>
              <w:rPr>
                <w:rFonts w:ascii="Times New Roman" w:hAnsi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  <w:r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</w:t>
            </w:r>
            <w:r w:rsidR="00073702">
              <w:rPr>
                <w:rFonts w:ascii="Times New Roman" w:hAnsi="Times New Roman"/>
                <w:b/>
                <w:sz w:val="24"/>
                <w:szCs w:val="24"/>
              </w:rPr>
              <w:t>phút</w:t>
            </w:r>
            <w:r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(</w:t>
            </w:r>
            <w:r w:rsidR="007C6BB7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đã bao gồm thời gian nộp bài</w:t>
            </w:r>
            <w:r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14:paraId="30801B1C" w14:textId="77777777" w:rsidR="005E3555" w:rsidRPr="00A02580" w:rsidRDefault="005E3555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9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sz w:val="24"/>
                <w:szCs w:val="24"/>
              </w:rPr>
              <w:t>Ngày thi: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CC356" w14:textId="20B52842" w:rsidR="005E3555" w:rsidRPr="007F2390" w:rsidRDefault="007F2390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81" w:firstLine="0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08</w:t>
            </w:r>
            <w:r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/09/2021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</w:tcPr>
          <w:p w14:paraId="41FE7CA1" w14:textId="77777777" w:rsidR="005E3555" w:rsidRPr="00A02580" w:rsidRDefault="005E3555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-108" w:right="-97" w:firstLine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44973" w:rsidRPr="00A02580" w14:paraId="59385458" w14:textId="77777777" w:rsidTr="009E6BA7">
        <w:tc>
          <w:tcPr>
            <w:tcW w:w="9540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2A9DDA96" w14:textId="1330A36B" w:rsidR="00544973" w:rsidRPr="00A02580" w:rsidRDefault="00544973" w:rsidP="00A3227E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81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sz w:val="24"/>
                <w:szCs w:val="24"/>
              </w:rPr>
              <w:t xml:space="preserve">Ghi chú: </w:t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Sinh viên </w:t>
            </w:r>
            <w:r w:rsidRPr="00A02580">
              <w:rPr>
                <w:rFonts w:ascii="Times New Roman" w:hAnsi="Times New Roman"/>
                <w:sz w:val="24"/>
                <w:szCs w:val="24"/>
              </w:rPr>
              <w:t xml:space="preserve">[ </w:t>
            </w:r>
            <w:r w:rsidR="007F2390">
              <w:rPr>
                <w:rFonts w:ascii="Times New Roman" w:hAnsi="Times New Roman"/>
                <w:sz w:val="24"/>
                <w:szCs w:val="24"/>
              </w:rPr>
              <w:sym w:font="Wingdings" w:char="F078"/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được phép / </w:t>
            </w:r>
            <w:r w:rsidR="00A3227E"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 w:rsidR="00270B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không được phép</w:t>
            </w:r>
            <w:r w:rsidRPr="00A02580">
              <w:rPr>
                <w:rFonts w:ascii="Times New Roman" w:hAnsi="Times New Roman"/>
                <w:sz w:val="24"/>
                <w:szCs w:val="24"/>
              </w:rPr>
              <w:t>]</w:t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sử dụng tài liệu khi làm bài.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</w:tcPr>
          <w:p w14:paraId="04D7788C" w14:textId="77777777" w:rsidR="00544973" w:rsidRPr="00A02580" w:rsidRDefault="00544973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-108" w:right="-97" w:firstLine="0"/>
              <w:jc w:val="center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814B9" w:rsidRPr="00A02580" w14:paraId="248A9DF4" w14:textId="77777777" w:rsidTr="009E6BA7">
        <w:tc>
          <w:tcPr>
            <w:tcW w:w="1008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AABA" w14:textId="77777777" w:rsidR="008814B9" w:rsidRPr="00A02580" w:rsidRDefault="008814B9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after="0"/>
              <w:ind w:left="0" w:right="-81" w:firstLine="0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p w14:paraId="74DA6132" w14:textId="77777777" w:rsidR="00171E92" w:rsidRDefault="00171E92" w:rsidP="00171E92">
      <w:pPr>
        <w:autoSpaceDE w:val="0"/>
        <w:autoSpaceDN w:val="0"/>
        <w:adjustRightInd w:val="0"/>
        <w:spacing w:afterLines="50" w:after="120"/>
        <w:rPr>
          <w:rFonts w:ascii="Times New Roman" w:hAnsi="Times New Roman"/>
          <w:b/>
          <w:sz w:val="24"/>
          <w:szCs w:val="24"/>
        </w:rPr>
      </w:pPr>
    </w:p>
    <w:p w14:paraId="30399642" w14:textId="77777777" w:rsidR="00811BB8" w:rsidRDefault="00931333" w:rsidP="00811BB8">
      <w:pPr>
        <w:autoSpaceDE w:val="0"/>
        <w:autoSpaceDN w:val="0"/>
        <w:adjustRightInd w:val="0"/>
        <w:spacing w:afterLines="50" w:after="120"/>
        <w:rPr>
          <w:rFonts w:ascii="Times New Roman" w:hAnsi="Times New Roman"/>
          <w:sz w:val="26"/>
          <w:szCs w:val="26"/>
        </w:rPr>
      </w:pPr>
      <w:r w:rsidRPr="00931333">
        <w:rPr>
          <w:rFonts w:ascii="Times New Roman" w:hAnsi="Times New Roman"/>
          <w:b/>
          <w:sz w:val="26"/>
          <w:szCs w:val="26"/>
        </w:rPr>
        <w:t>Họ tên sinh viên</w:t>
      </w:r>
      <w:r w:rsidRPr="00931333">
        <w:rPr>
          <w:rFonts w:ascii="Times New Roman" w:hAnsi="Times New Roman"/>
          <w:sz w:val="26"/>
          <w:szCs w:val="26"/>
        </w:rPr>
        <w:t>: ….........................................</w:t>
      </w:r>
      <w:r w:rsidR="00A63EDC">
        <w:rPr>
          <w:rFonts w:ascii="Times New Roman" w:hAnsi="Times New Roman"/>
          <w:sz w:val="26"/>
          <w:szCs w:val="26"/>
        </w:rPr>
        <w:t>....................</w:t>
      </w:r>
      <w:r w:rsidRPr="00931333">
        <w:rPr>
          <w:rFonts w:ascii="Times New Roman" w:hAnsi="Times New Roman"/>
          <w:sz w:val="26"/>
          <w:szCs w:val="26"/>
        </w:rPr>
        <w:t xml:space="preserve"> </w:t>
      </w:r>
      <w:r w:rsidRPr="00931333">
        <w:rPr>
          <w:rFonts w:ascii="Times New Roman" w:hAnsi="Times New Roman"/>
          <w:b/>
          <w:sz w:val="26"/>
          <w:szCs w:val="26"/>
        </w:rPr>
        <w:t>MSSV</w:t>
      </w:r>
      <w:r w:rsidR="00A63EDC">
        <w:rPr>
          <w:rFonts w:ascii="Times New Roman" w:hAnsi="Times New Roman"/>
          <w:sz w:val="26"/>
          <w:szCs w:val="26"/>
        </w:rPr>
        <w:t xml:space="preserve">: …………… </w:t>
      </w:r>
    </w:p>
    <w:p w14:paraId="78CFA6E8" w14:textId="3677E283" w:rsidR="00931333" w:rsidRPr="00811BB8" w:rsidRDefault="00811BB8" w:rsidP="00811BB8">
      <w:pPr>
        <w:autoSpaceDE w:val="0"/>
        <w:autoSpaceDN w:val="0"/>
        <w:adjustRightInd w:val="0"/>
        <w:spacing w:afterLines="50" w:after="120"/>
        <w:jc w:val="center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BÀI</w:t>
      </w:r>
      <w:r>
        <w:rPr>
          <w:rFonts w:ascii="Times New Roman" w:hAnsi="Times New Roman"/>
          <w:sz w:val="26"/>
          <w:szCs w:val="26"/>
          <w:lang w:val="vi-VN"/>
        </w:rPr>
        <w:t xml:space="preserve"> LÀM</w:t>
      </w:r>
    </w:p>
    <w:p w14:paraId="1653E359" w14:textId="0700A8AC" w:rsidR="005C42C4" w:rsidRPr="00D800D3" w:rsidRDefault="008814B9" w:rsidP="00171E92">
      <w:pPr>
        <w:autoSpaceDE w:val="0"/>
        <w:autoSpaceDN w:val="0"/>
        <w:adjustRightInd w:val="0"/>
        <w:spacing w:afterLines="50" w:after="120"/>
        <w:rPr>
          <w:rFonts w:ascii="Times New Roman" w:hAnsi="Times New Roman"/>
          <w:b/>
          <w:sz w:val="26"/>
          <w:szCs w:val="26"/>
        </w:rPr>
      </w:pPr>
      <w:r w:rsidRPr="00D800D3">
        <w:rPr>
          <w:rFonts w:ascii="Times New Roman" w:hAnsi="Times New Roman"/>
          <w:b/>
          <w:sz w:val="26"/>
          <w:szCs w:val="26"/>
        </w:rPr>
        <w:t xml:space="preserve">Câu 1 </w:t>
      </w:r>
      <w:r w:rsidRPr="00D800D3">
        <w:rPr>
          <w:rFonts w:ascii="Times New Roman" w:hAnsi="Times New Roman"/>
          <w:sz w:val="26"/>
          <w:szCs w:val="26"/>
        </w:rPr>
        <w:t>(</w:t>
      </w:r>
      <w:r w:rsidR="00CB2CEB">
        <w:rPr>
          <w:rFonts w:ascii="Times New Roman" w:hAnsi="Times New Roman"/>
          <w:sz w:val="26"/>
          <w:szCs w:val="26"/>
        </w:rPr>
        <w:t>2</w:t>
      </w:r>
      <w:r w:rsidR="00CB2CEB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D800D3">
        <w:rPr>
          <w:rFonts w:ascii="Times New Roman" w:hAnsi="Times New Roman"/>
          <w:i/>
          <w:sz w:val="26"/>
          <w:szCs w:val="26"/>
        </w:rPr>
        <w:t>điểm</w:t>
      </w:r>
      <w:r w:rsidRPr="00D800D3">
        <w:rPr>
          <w:rFonts w:ascii="Times New Roman" w:hAnsi="Times New Roman"/>
          <w:sz w:val="26"/>
          <w:szCs w:val="26"/>
        </w:rPr>
        <w:t>)</w:t>
      </w:r>
      <w:r w:rsidR="00171E92" w:rsidRPr="00D800D3">
        <w:rPr>
          <w:rFonts w:ascii="Times New Roman" w:hAnsi="Times New Roman"/>
          <w:b/>
          <w:sz w:val="26"/>
          <w:szCs w:val="26"/>
        </w:rPr>
        <w:t>.</w:t>
      </w:r>
    </w:p>
    <w:p w14:paraId="2B4580BC" w14:textId="53A9D82F" w:rsidR="00171E92" w:rsidRPr="00486015" w:rsidRDefault="00811BB8" w:rsidP="00811BB8">
      <w:pPr>
        <w:autoSpaceDE w:val="0"/>
        <w:autoSpaceDN w:val="0"/>
        <w:adjustRightInd w:val="0"/>
        <w:spacing w:afterLines="50" w:after="120"/>
        <w:ind w:left="72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Hình</w:t>
      </w:r>
      <w:r>
        <w:rPr>
          <w:rFonts w:ascii="Times New Roman" w:hAnsi="Times New Roman"/>
          <w:sz w:val="26"/>
          <w:szCs w:val="26"/>
          <w:lang w:val="vi-VN"/>
        </w:rPr>
        <w:t xml:space="preserve"> chụp bài viết câu 1.</w:t>
      </w:r>
    </w:p>
    <w:p w14:paraId="24687701" w14:textId="5018ABEC" w:rsidR="00811BB8" w:rsidRPr="00CB2CEB" w:rsidRDefault="00171E92" w:rsidP="00811BB8">
      <w:pPr>
        <w:autoSpaceDE w:val="0"/>
        <w:autoSpaceDN w:val="0"/>
        <w:adjustRightInd w:val="0"/>
        <w:spacing w:afterLines="50" w:after="120"/>
        <w:rPr>
          <w:rFonts w:ascii="Times New Roman" w:hAnsi="Times New Roman"/>
          <w:sz w:val="26"/>
          <w:szCs w:val="26"/>
          <w:lang w:val="vi-VN"/>
        </w:rPr>
      </w:pPr>
      <w:r w:rsidRPr="00D800D3">
        <w:rPr>
          <w:rFonts w:ascii="Times New Roman" w:hAnsi="Times New Roman"/>
          <w:b/>
          <w:sz w:val="26"/>
          <w:szCs w:val="26"/>
        </w:rPr>
        <w:t xml:space="preserve">Câu 2 </w:t>
      </w:r>
      <w:r w:rsidRPr="00D800D3">
        <w:rPr>
          <w:rFonts w:ascii="Times New Roman" w:hAnsi="Times New Roman"/>
          <w:sz w:val="26"/>
          <w:szCs w:val="26"/>
        </w:rPr>
        <w:t>(</w:t>
      </w:r>
      <w:r w:rsidR="00CB2CEB">
        <w:rPr>
          <w:rFonts w:ascii="Times New Roman" w:hAnsi="Times New Roman"/>
          <w:sz w:val="26"/>
          <w:szCs w:val="26"/>
        </w:rPr>
        <w:t>3</w:t>
      </w:r>
      <w:r w:rsidR="00CB2CEB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D800D3">
        <w:rPr>
          <w:rFonts w:ascii="Times New Roman" w:hAnsi="Times New Roman"/>
          <w:i/>
          <w:sz w:val="26"/>
          <w:szCs w:val="26"/>
        </w:rPr>
        <w:t>điểm</w:t>
      </w:r>
      <w:r w:rsidRPr="00D800D3">
        <w:rPr>
          <w:rFonts w:ascii="Times New Roman" w:hAnsi="Times New Roman"/>
          <w:sz w:val="26"/>
          <w:szCs w:val="26"/>
        </w:rPr>
        <w:t>)</w:t>
      </w:r>
      <w:r w:rsidRPr="00D800D3">
        <w:rPr>
          <w:rFonts w:ascii="Times New Roman" w:hAnsi="Times New Roman"/>
          <w:b/>
          <w:sz w:val="26"/>
          <w:szCs w:val="26"/>
        </w:rPr>
        <w:t>.</w:t>
      </w:r>
      <w:r w:rsidR="002235CF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</w:p>
    <w:p w14:paraId="29D61B09" w14:textId="087A3EA1" w:rsidR="00D020E0" w:rsidRPr="00CB2CEB" w:rsidRDefault="00811BB8" w:rsidP="00811BB8">
      <w:pPr>
        <w:autoSpaceDE w:val="0"/>
        <w:autoSpaceDN w:val="0"/>
        <w:adjustRightInd w:val="0"/>
        <w:spacing w:afterLines="50" w:after="120"/>
        <w:ind w:left="720" w:firstLine="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Hình</w:t>
      </w:r>
      <w:r>
        <w:rPr>
          <w:rFonts w:ascii="Times New Roman" w:hAnsi="Times New Roman"/>
          <w:sz w:val="26"/>
          <w:szCs w:val="26"/>
          <w:lang w:val="vi-VN"/>
        </w:rPr>
        <w:t xml:space="preserve"> chụp bài viết câu </w:t>
      </w:r>
      <w:r>
        <w:rPr>
          <w:rFonts w:ascii="Times New Roman" w:hAnsi="Times New Roman"/>
          <w:sz w:val="26"/>
          <w:szCs w:val="26"/>
          <w:lang w:val="vi-VN"/>
        </w:rPr>
        <w:t>2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14:paraId="6B9A1F10" w14:textId="20774324" w:rsidR="006B7E33" w:rsidRDefault="00171E92" w:rsidP="00A956E7">
      <w:pPr>
        <w:autoSpaceDE w:val="0"/>
        <w:autoSpaceDN w:val="0"/>
        <w:adjustRightInd w:val="0"/>
        <w:spacing w:afterLines="50" w:after="120"/>
        <w:rPr>
          <w:rFonts w:ascii="Times New Roman" w:hAnsi="Times New Roman"/>
          <w:sz w:val="26"/>
          <w:szCs w:val="26"/>
          <w:lang w:val="vi-VN"/>
        </w:rPr>
      </w:pPr>
      <w:r w:rsidRPr="00D800D3">
        <w:rPr>
          <w:rFonts w:ascii="Times New Roman" w:hAnsi="Times New Roman"/>
          <w:b/>
          <w:sz w:val="26"/>
          <w:szCs w:val="26"/>
        </w:rPr>
        <w:t xml:space="preserve">Câu 3 </w:t>
      </w:r>
      <w:r w:rsidRPr="00D800D3">
        <w:rPr>
          <w:rFonts w:ascii="Times New Roman" w:hAnsi="Times New Roman"/>
          <w:sz w:val="26"/>
          <w:szCs w:val="26"/>
        </w:rPr>
        <w:t>(</w:t>
      </w:r>
      <w:r w:rsidR="00253D44">
        <w:rPr>
          <w:rFonts w:ascii="Times New Roman" w:hAnsi="Times New Roman"/>
          <w:sz w:val="26"/>
          <w:szCs w:val="26"/>
        </w:rPr>
        <w:t>3</w:t>
      </w:r>
      <w:r w:rsidRPr="00D800D3">
        <w:rPr>
          <w:rFonts w:ascii="Times New Roman" w:hAnsi="Times New Roman"/>
          <w:i/>
          <w:sz w:val="26"/>
          <w:szCs w:val="26"/>
        </w:rPr>
        <w:t>điểm</w:t>
      </w:r>
      <w:r w:rsidRPr="00075EDA">
        <w:rPr>
          <w:rFonts w:ascii="Times New Roman" w:hAnsi="Times New Roman"/>
          <w:sz w:val="26"/>
          <w:szCs w:val="26"/>
        </w:rPr>
        <w:t>)</w:t>
      </w:r>
      <w:r w:rsidRPr="00075EDA">
        <w:rPr>
          <w:rFonts w:ascii="Times New Roman" w:hAnsi="Times New Roman"/>
          <w:b/>
          <w:sz w:val="26"/>
          <w:szCs w:val="26"/>
        </w:rPr>
        <w:t>.</w:t>
      </w:r>
      <w:r w:rsidR="00A07025" w:rsidRPr="00075EDA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</w:p>
    <w:p w14:paraId="317D7811" w14:textId="6A1FB010" w:rsidR="000A4DCC" w:rsidRPr="00253D44" w:rsidRDefault="00A956E7" w:rsidP="00A956E7">
      <w:pPr>
        <w:pStyle w:val="ListParagraph"/>
        <w:autoSpaceDE w:val="0"/>
        <w:autoSpaceDN w:val="0"/>
        <w:adjustRightInd w:val="0"/>
        <w:spacing w:afterLines="50" w:after="120"/>
        <w:ind w:left="717" w:firstLine="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Hình</w:t>
      </w:r>
      <w:r>
        <w:rPr>
          <w:rFonts w:ascii="Times New Roman" w:hAnsi="Times New Roman"/>
          <w:sz w:val="26"/>
          <w:szCs w:val="26"/>
          <w:lang w:val="vi-VN"/>
        </w:rPr>
        <w:t xml:space="preserve"> chụp bài viết câu </w:t>
      </w:r>
      <w:r>
        <w:rPr>
          <w:rFonts w:ascii="Times New Roman" w:hAnsi="Times New Roman"/>
          <w:sz w:val="26"/>
          <w:szCs w:val="26"/>
          <w:lang w:val="vi-VN"/>
        </w:rPr>
        <w:t>3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14:paraId="6140AA3E" w14:textId="6D23C900" w:rsidR="00A956E7" w:rsidRPr="005343E0" w:rsidRDefault="00DC3148" w:rsidP="00A956E7">
      <w:pPr>
        <w:autoSpaceDE w:val="0"/>
        <w:autoSpaceDN w:val="0"/>
        <w:adjustRightInd w:val="0"/>
        <w:spacing w:afterLines="50" w:after="120"/>
        <w:rPr>
          <w:rFonts w:ascii="Times New Roman" w:hAnsi="Times New Roman"/>
          <w:bCs/>
          <w:sz w:val="26"/>
          <w:szCs w:val="26"/>
          <w:lang w:val="vi-VN"/>
        </w:rPr>
      </w:pPr>
      <w:r w:rsidRPr="00D800D3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4</w:t>
      </w:r>
      <w:r w:rsidRPr="00D800D3">
        <w:rPr>
          <w:rFonts w:ascii="Times New Roman" w:hAnsi="Times New Roman"/>
          <w:b/>
          <w:sz w:val="26"/>
          <w:szCs w:val="26"/>
        </w:rPr>
        <w:t xml:space="preserve"> </w:t>
      </w:r>
      <w:r w:rsidRPr="00D800D3">
        <w:rPr>
          <w:rFonts w:ascii="Times New Roman" w:hAnsi="Times New Roman"/>
          <w:sz w:val="26"/>
          <w:szCs w:val="26"/>
        </w:rPr>
        <w:t>(</w:t>
      </w:r>
      <w:r w:rsidR="00703E0B">
        <w:rPr>
          <w:rFonts w:ascii="Times New Roman" w:hAnsi="Times New Roman"/>
          <w:sz w:val="26"/>
          <w:szCs w:val="26"/>
        </w:rPr>
        <w:t>2</w:t>
      </w:r>
      <w:r w:rsidRPr="00D800D3">
        <w:rPr>
          <w:rFonts w:ascii="Times New Roman" w:hAnsi="Times New Roman"/>
          <w:i/>
          <w:sz w:val="26"/>
          <w:szCs w:val="26"/>
        </w:rPr>
        <w:t>điểm</w:t>
      </w:r>
      <w:r w:rsidRPr="00D800D3">
        <w:rPr>
          <w:rFonts w:ascii="Times New Roman" w:hAnsi="Times New Roman"/>
          <w:sz w:val="26"/>
          <w:szCs w:val="26"/>
        </w:rPr>
        <w:t>)</w:t>
      </w:r>
      <w:r w:rsidRPr="00D800D3">
        <w:rPr>
          <w:rFonts w:ascii="Times New Roman" w:hAnsi="Times New Roman"/>
          <w:b/>
          <w:sz w:val="26"/>
          <w:szCs w:val="26"/>
        </w:rPr>
        <w:t>.</w:t>
      </w:r>
    </w:p>
    <w:p w14:paraId="50E59E6A" w14:textId="1A8DDEB7" w:rsidR="005343E0" w:rsidRPr="005343E0" w:rsidRDefault="00A956E7" w:rsidP="00A956E7">
      <w:pPr>
        <w:pStyle w:val="ListParagraph"/>
        <w:autoSpaceDE w:val="0"/>
        <w:autoSpaceDN w:val="0"/>
        <w:adjustRightInd w:val="0"/>
        <w:spacing w:afterLines="50" w:after="120"/>
        <w:ind w:firstLine="0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Hình</w:t>
      </w:r>
      <w:r>
        <w:rPr>
          <w:rFonts w:ascii="Times New Roman" w:hAnsi="Times New Roman"/>
          <w:sz w:val="26"/>
          <w:szCs w:val="26"/>
          <w:lang w:val="vi-VN"/>
        </w:rPr>
        <w:t xml:space="preserve"> chụp bài viết câu </w:t>
      </w:r>
      <w:r>
        <w:rPr>
          <w:rFonts w:ascii="Times New Roman" w:hAnsi="Times New Roman"/>
          <w:sz w:val="26"/>
          <w:szCs w:val="26"/>
          <w:lang w:val="vi-VN"/>
        </w:rPr>
        <w:t>4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14:paraId="4A97F5BC" w14:textId="77777777" w:rsidR="00171E92" w:rsidRDefault="00171E9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014B25E9" w14:textId="07324A83" w:rsidR="00F01026" w:rsidRPr="00F01026" w:rsidRDefault="00F01026" w:rsidP="0080645C">
      <w:pPr>
        <w:autoSpaceDE w:val="0"/>
        <w:autoSpaceDN w:val="0"/>
        <w:adjustRightInd w:val="0"/>
        <w:spacing w:afterLines="50" w:after="120"/>
        <w:ind w:left="714"/>
        <w:jc w:val="center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HẾT</w:t>
      </w:r>
      <w:r>
        <w:rPr>
          <w:rFonts w:ascii="Times New Roman" w:hAnsi="Times New Roman"/>
          <w:sz w:val="24"/>
          <w:szCs w:val="24"/>
          <w:lang w:val="vi-VN"/>
        </w:rPr>
        <w:t>.</w:t>
      </w:r>
    </w:p>
    <w:p w14:paraId="1CD3F277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0A0988D0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2AD25547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621E43BB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3E194CF4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6BA9F552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72352BF8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7CE4B98F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6DAF9583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0407B875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373C0957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153F2839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32F6CF7A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41823AB6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3C132538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4587ABA9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00D155D4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79D65AE9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2F6AA5FE" w14:textId="77777777" w:rsidR="0007370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p w14:paraId="296EBE57" w14:textId="77777777" w:rsidR="00073702" w:rsidRPr="00171E92" w:rsidRDefault="00073702" w:rsidP="00171E92">
      <w:pPr>
        <w:autoSpaceDE w:val="0"/>
        <w:autoSpaceDN w:val="0"/>
        <w:adjustRightInd w:val="0"/>
        <w:spacing w:afterLines="50" w:after="120"/>
        <w:ind w:left="714"/>
        <w:rPr>
          <w:rFonts w:ascii="Times New Roman" w:hAnsi="Times New Roman"/>
          <w:sz w:val="24"/>
          <w:szCs w:val="24"/>
        </w:rPr>
      </w:pPr>
    </w:p>
    <w:sectPr w:rsidR="00073702" w:rsidRPr="00171E92" w:rsidSect="00685143">
      <w:headerReference w:type="default" r:id="rId7"/>
      <w:footerReference w:type="default" r:id="rId8"/>
      <w:pgSz w:w="11907" w:h="16840" w:code="9"/>
      <w:pgMar w:top="238" w:right="1134" w:bottom="828" w:left="1134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8D184" w14:textId="77777777" w:rsidR="001B46EE" w:rsidRDefault="001B46EE" w:rsidP="009E782B">
      <w:pPr>
        <w:spacing w:after="0"/>
      </w:pPr>
      <w:r>
        <w:separator/>
      </w:r>
    </w:p>
  </w:endnote>
  <w:endnote w:type="continuationSeparator" w:id="0">
    <w:p w14:paraId="0D0FFDC9" w14:textId="77777777" w:rsidR="001B46EE" w:rsidRDefault="001B46EE" w:rsidP="009E78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FC3E" w14:textId="77777777" w:rsidR="00343C97" w:rsidRPr="00343C97" w:rsidRDefault="00343C97" w:rsidP="00544973">
    <w:pPr>
      <w:pStyle w:val="Footer"/>
      <w:pBdr>
        <w:top w:val="double" w:sz="4" w:space="1" w:color="auto"/>
      </w:pBdr>
      <w:tabs>
        <w:tab w:val="clear" w:pos="4680"/>
        <w:tab w:val="left" w:leader="dot" w:pos="5760"/>
        <w:tab w:val="right" w:leader="dot" w:pos="9360"/>
      </w:tabs>
      <w:ind w:right="-441"/>
      <w:jc w:val="right"/>
      <w:rPr>
        <w:rFonts w:ascii="Arial" w:hAnsi="Arial" w:cs="Arial"/>
        <w:sz w:val="20"/>
        <w:szCs w:val="20"/>
      </w:rPr>
    </w:pPr>
    <w:r w:rsidRPr="00343C97">
      <w:rPr>
        <w:rFonts w:ascii="Arial" w:hAnsi="Arial" w:cs="Arial"/>
        <w:sz w:val="20"/>
        <w:szCs w:val="20"/>
      </w:rPr>
      <w:t xml:space="preserve">(Đề thi gồm </w:t>
    </w:r>
    <w:r w:rsidRPr="00343C97">
      <w:rPr>
        <w:rStyle w:val="PageNumber"/>
        <w:rFonts w:ascii="Arial" w:hAnsi="Arial" w:cs="Arial"/>
        <w:sz w:val="20"/>
        <w:szCs w:val="20"/>
      </w:rPr>
      <w:fldChar w:fldCharType="begin"/>
    </w:r>
    <w:r w:rsidRPr="00343C97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43C97">
      <w:rPr>
        <w:rStyle w:val="PageNumber"/>
        <w:rFonts w:ascii="Arial" w:hAnsi="Arial" w:cs="Arial"/>
        <w:sz w:val="20"/>
        <w:szCs w:val="20"/>
      </w:rPr>
      <w:fldChar w:fldCharType="separate"/>
    </w:r>
    <w:r w:rsidR="00D9294D">
      <w:rPr>
        <w:rStyle w:val="PageNumber"/>
        <w:rFonts w:ascii="Arial" w:hAnsi="Arial" w:cs="Arial"/>
        <w:noProof/>
        <w:sz w:val="20"/>
        <w:szCs w:val="20"/>
      </w:rPr>
      <w:t>1</w:t>
    </w:r>
    <w:r w:rsidRPr="00343C97">
      <w:rPr>
        <w:rStyle w:val="PageNumber"/>
        <w:rFonts w:ascii="Arial" w:hAnsi="Arial" w:cs="Arial"/>
        <w:sz w:val="20"/>
        <w:szCs w:val="20"/>
      </w:rPr>
      <w:fldChar w:fldCharType="end"/>
    </w:r>
    <w:r w:rsidRPr="00343C97">
      <w:rPr>
        <w:rStyle w:val="PageNumber"/>
        <w:rFonts w:ascii="Arial" w:hAnsi="Arial" w:cs="Arial"/>
        <w:sz w:val="20"/>
        <w:szCs w:val="20"/>
      </w:rPr>
      <w:t xml:space="preserve"> trang)</w:t>
    </w:r>
  </w:p>
  <w:p w14:paraId="403B8701" w14:textId="125DDD10" w:rsidR="00343C97" w:rsidRDefault="00343C97" w:rsidP="00544973">
    <w:pPr>
      <w:pStyle w:val="Footer"/>
      <w:tabs>
        <w:tab w:val="clear" w:pos="4680"/>
        <w:tab w:val="clear" w:pos="9360"/>
        <w:tab w:val="left" w:leader="dot" w:pos="6480"/>
        <w:tab w:val="right" w:leader="dot" w:pos="8460"/>
        <w:tab w:val="left" w:pos="8820"/>
      </w:tabs>
      <w:ind w:right="-441"/>
      <w:rPr>
        <w:rStyle w:val="PageNumber"/>
        <w:rFonts w:ascii="Tahoma" w:hAnsi="Tahoma" w:cs="Tahoma"/>
      </w:rPr>
    </w:pPr>
    <w:r w:rsidRPr="00171E92">
      <w:rPr>
        <w:rFonts w:ascii="Tahoma" w:hAnsi="Tahoma" w:cs="Tahoma"/>
      </w:rPr>
      <w:t>Họ tên người ra đề</w:t>
    </w:r>
    <w:r w:rsidR="00544973">
      <w:rPr>
        <w:rFonts w:ascii="Tahoma" w:hAnsi="Tahoma" w:cs="Tahoma"/>
      </w:rPr>
      <w:t>/MSCB</w:t>
    </w:r>
    <w:r w:rsidRPr="00171E92">
      <w:rPr>
        <w:rFonts w:ascii="Tahoma" w:hAnsi="Tahoma" w:cs="Tahoma"/>
      </w:rPr>
      <w:t xml:space="preserve">: </w:t>
    </w:r>
    <w:r w:rsidR="00703E0B">
      <w:rPr>
        <w:rFonts w:ascii="Tahoma" w:hAnsi="Tahoma" w:cs="Tahoma"/>
      </w:rPr>
      <w:t>Bộ</w:t>
    </w:r>
    <w:r w:rsidR="00703E0B">
      <w:rPr>
        <w:rFonts w:ascii="Tahoma" w:hAnsi="Tahoma" w:cs="Tahoma"/>
        <w:lang w:val="vi-VN"/>
      </w:rPr>
      <w:t xml:space="preserve"> Môn Giải Tích_Khoa Toán – Tin Học</w:t>
    </w:r>
    <w:r w:rsidRPr="00171E92">
      <w:rPr>
        <w:rFonts w:ascii="Tahoma" w:hAnsi="Tahoma" w:cs="Tahoma"/>
      </w:rPr>
      <w:tab/>
      <w:t xml:space="preserve">Chữ ký: </w:t>
    </w:r>
    <w:r w:rsidRPr="00171E92">
      <w:rPr>
        <w:rFonts w:ascii="Tahoma" w:hAnsi="Tahoma" w:cs="Tahoma"/>
      </w:rPr>
      <w:tab/>
    </w:r>
    <w:r w:rsidRPr="00171E92">
      <w:rPr>
        <w:rFonts w:ascii="Tahoma" w:hAnsi="Tahoma" w:cs="Tahoma"/>
      </w:rPr>
      <w:tab/>
      <w:t xml:space="preserve">[Trang </w:t>
    </w:r>
    <w:r w:rsidRPr="00171E92">
      <w:rPr>
        <w:rStyle w:val="PageNumber"/>
        <w:rFonts w:ascii="Tahoma" w:hAnsi="Tahoma" w:cs="Tahoma"/>
      </w:rPr>
      <w:fldChar w:fldCharType="begin"/>
    </w:r>
    <w:r w:rsidRPr="00171E92">
      <w:rPr>
        <w:rStyle w:val="PageNumber"/>
        <w:rFonts w:ascii="Tahoma" w:hAnsi="Tahoma" w:cs="Tahoma"/>
      </w:rPr>
      <w:instrText xml:space="preserve"> PAGE </w:instrText>
    </w:r>
    <w:r w:rsidRPr="00171E92">
      <w:rPr>
        <w:rStyle w:val="PageNumber"/>
        <w:rFonts w:ascii="Tahoma" w:hAnsi="Tahoma" w:cs="Tahoma"/>
      </w:rPr>
      <w:fldChar w:fldCharType="separate"/>
    </w:r>
    <w:r w:rsidR="00D9294D">
      <w:rPr>
        <w:rStyle w:val="PageNumber"/>
        <w:rFonts w:ascii="Tahoma" w:hAnsi="Tahoma" w:cs="Tahoma"/>
        <w:noProof/>
      </w:rPr>
      <w:t>1</w:t>
    </w:r>
    <w:r w:rsidRPr="00171E92">
      <w:rPr>
        <w:rStyle w:val="PageNumber"/>
        <w:rFonts w:ascii="Tahoma" w:hAnsi="Tahoma" w:cs="Tahoma"/>
      </w:rPr>
      <w:fldChar w:fldCharType="end"/>
    </w:r>
    <w:r w:rsidRPr="00171E92">
      <w:rPr>
        <w:rStyle w:val="PageNumber"/>
        <w:rFonts w:ascii="Tahoma" w:hAnsi="Tahoma" w:cs="Tahoma"/>
      </w:rPr>
      <w:t>/</w:t>
    </w:r>
    <w:r w:rsidRPr="00171E92">
      <w:rPr>
        <w:rStyle w:val="PageNumber"/>
        <w:rFonts w:ascii="Tahoma" w:hAnsi="Tahoma" w:cs="Tahoma"/>
      </w:rPr>
      <w:fldChar w:fldCharType="begin"/>
    </w:r>
    <w:r w:rsidRPr="00171E92">
      <w:rPr>
        <w:rStyle w:val="PageNumber"/>
        <w:rFonts w:ascii="Tahoma" w:hAnsi="Tahoma" w:cs="Tahoma"/>
      </w:rPr>
      <w:instrText xml:space="preserve"> NUMPAGES </w:instrText>
    </w:r>
    <w:r w:rsidRPr="00171E92">
      <w:rPr>
        <w:rStyle w:val="PageNumber"/>
        <w:rFonts w:ascii="Tahoma" w:hAnsi="Tahoma" w:cs="Tahoma"/>
      </w:rPr>
      <w:fldChar w:fldCharType="separate"/>
    </w:r>
    <w:r w:rsidR="00D9294D">
      <w:rPr>
        <w:rStyle w:val="PageNumber"/>
        <w:rFonts w:ascii="Tahoma" w:hAnsi="Tahoma" w:cs="Tahoma"/>
        <w:noProof/>
      </w:rPr>
      <w:t>1</w:t>
    </w:r>
    <w:r w:rsidRPr="00171E92">
      <w:rPr>
        <w:rStyle w:val="PageNumber"/>
        <w:rFonts w:ascii="Tahoma" w:hAnsi="Tahoma" w:cs="Tahoma"/>
      </w:rPr>
      <w:fldChar w:fldCharType="end"/>
    </w:r>
    <w:r w:rsidRPr="00171E92">
      <w:rPr>
        <w:rStyle w:val="PageNumber"/>
        <w:rFonts w:ascii="Tahoma" w:hAnsi="Tahoma" w:cs="Tahoma"/>
      </w:rPr>
      <w:t>]</w:t>
    </w:r>
  </w:p>
  <w:p w14:paraId="46B6F8D9" w14:textId="77777777" w:rsidR="000510E8" w:rsidRPr="00171E92" w:rsidRDefault="000510E8" w:rsidP="00544973">
    <w:pPr>
      <w:pStyle w:val="Footer"/>
      <w:tabs>
        <w:tab w:val="clear" w:pos="4680"/>
        <w:tab w:val="clear" w:pos="9360"/>
        <w:tab w:val="left" w:leader="dot" w:pos="6480"/>
        <w:tab w:val="right" w:leader="dot" w:pos="8460"/>
      </w:tabs>
      <w:ind w:right="-261"/>
      <w:rPr>
        <w:rFonts w:ascii="Tahoma" w:hAnsi="Tahoma" w:cs="Tahoma"/>
      </w:rPr>
    </w:pPr>
    <w:r>
      <w:rPr>
        <w:rStyle w:val="PageNumber"/>
        <w:rFonts w:ascii="Tahoma" w:hAnsi="Tahoma" w:cs="Tahoma"/>
      </w:rPr>
      <w:t>Họ tên người duyệt đề:</w:t>
    </w:r>
    <w:r>
      <w:rPr>
        <w:rStyle w:val="PageNumber"/>
        <w:rFonts w:ascii="Tahoma" w:hAnsi="Tahoma" w:cs="Tahoma"/>
      </w:rPr>
      <w:tab/>
      <w:t>Chữ ký:</w:t>
    </w:r>
    <w:r>
      <w:rPr>
        <w:rStyle w:val="PageNumber"/>
        <w:rFonts w:ascii="Tahoma" w:hAnsi="Tahoma" w:cs="Tahom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EA428" w14:textId="77777777" w:rsidR="001B46EE" w:rsidRDefault="001B46EE" w:rsidP="009E782B">
      <w:pPr>
        <w:spacing w:after="0"/>
      </w:pPr>
      <w:r>
        <w:separator/>
      </w:r>
    </w:p>
  </w:footnote>
  <w:footnote w:type="continuationSeparator" w:id="0">
    <w:p w14:paraId="42AF8B89" w14:textId="77777777" w:rsidR="001B46EE" w:rsidRDefault="001B46EE" w:rsidP="009E78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78"/>
      <w:gridCol w:w="236"/>
      <w:gridCol w:w="6519"/>
      <w:gridCol w:w="1955"/>
    </w:tblGrid>
    <w:tr w:rsidR="00881588" w:rsidRPr="00A02580" w14:paraId="4CF0D0D1" w14:textId="77777777" w:rsidTr="009E6BA7">
      <w:trPr>
        <w:trHeight w:val="889"/>
      </w:trPr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6A4D348" w14:textId="4F2850B7" w:rsidR="00881588" w:rsidRPr="00A02580" w:rsidRDefault="007B6990" w:rsidP="00A02580">
          <w:pPr>
            <w:spacing w:after="100"/>
            <w:ind w:left="0" w:right="-108" w:firstLine="0"/>
            <w:rPr>
              <w:rFonts w:ascii="Arial" w:hAnsi="Arial" w:cs="Arial"/>
              <w:sz w:val="2"/>
              <w:szCs w:val="2"/>
            </w:rPr>
          </w:pPr>
          <w:r w:rsidRPr="00A02580">
            <w:rPr>
              <w:noProof/>
              <w:sz w:val="2"/>
              <w:szCs w:val="2"/>
            </w:rPr>
            <w:drawing>
              <wp:anchor distT="0" distB="0" distL="114300" distR="114300" simplePos="0" relativeHeight="251657728" behindDoc="1" locked="0" layoutInCell="1" allowOverlap="0" wp14:anchorId="7AC54E71" wp14:editId="4C114F9E">
                <wp:simplePos x="0" y="0"/>
                <wp:positionH relativeFrom="column">
                  <wp:posOffset>3810</wp:posOffset>
                </wp:positionH>
                <wp:positionV relativeFrom="paragraph">
                  <wp:posOffset>-690880</wp:posOffset>
                </wp:positionV>
                <wp:extent cx="797560" cy="692785"/>
                <wp:effectExtent l="0" t="0" r="0" b="0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C4A2E60" w14:textId="77777777" w:rsidR="00881588" w:rsidRPr="00A02580" w:rsidRDefault="00881588" w:rsidP="00A02580">
          <w:pPr>
            <w:spacing w:after="100"/>
            <w:ind w:left="0" w:right="450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6519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64E1DBB6" w14:textId="77777777" w:rsidR="00881588" w:rsidRPr="00A02580" w:rsidRDefault="00881588" w:rsidP="00A02580">
          <w:pPr>
            <w:spacing w:before="120" w:after="0"/>
            <w:ind w:left="-113" w:right="-108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2580">
            <w:rPr>
              <w:rFonts w:ascii="Arial" w:hAnsi="Arial" w:cs="Arial"/>
              <w:b/>
              <w:sz w:val="24"/>
              <w:szCs w:val="24"/>
            </w:rPr>
            <w:t>TRƯỜNG ĐẠI HỌC KHOA HỌC TỰ NHIÊN, ĐHQG-HCM</w:t>
          </w:r>
        </w:p>
        <w:p w14:paraId="47B6AFDB" w14:textId="7D04012C" w:rsidR="00881588" w:rsidRPr="00A02580" w:rsidRDefault="00881588" w:rsidP="00D9294D">
          <w:pPr>
            <w:spacing w:after="0"/>
            <w:ind w:left="-112" w:right="-108" w:firstLine="0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A02580">
            <w:rPr>
              <w:rFonts w:ascii="Arial" w:hAnsi="Arial" w:cs="Arial"/>
              <w:b/>
              <w:sz w:val="32"/>
              <w:szCs w:val="32"/>
            </w:rPr>
            <w:t>ĐỀ THI KẾT THÚC HỌC PHẦN</w:t>
          </w:r>
          <w:r w:rsidR="000510E8" w:rsidRPr="00A02580">
            <w:rPr>
              <w:rFonts w:ascii="Arial" w:hAnsi="Arial" w:cs="Arial"/>
              <w:b/>
              <w:sz w:val="32"/>
              <w:szCs w:val="32"/>
            </w:rPr>
            <w:br/>
            <w:t xml:space="preserve">Học kỳ </w:t>
          </w:r>
          <w:r w:rsidR="005472FA">
            <w:rPr>
              <w:rFonts w:ascii="Arial" w:hAnsi="Arial" w:cs="Arial"/>
              <w:b/>
              <w:sz w:val="32"/>
              <w:szCs w:val="32"/>
            </w:rPr>
            <w:t>3</w:t>
          </w:r>
          <w:r w:rsidR="000510E8" w:rsidRPr="00A02580">
            <w:rPr>
              <w:rFonts w:ascii="Arial" w:hAnsi="Arial" w:cs="Arial"/>
              <w:b/>
              <w:sz w:val="32"/>
              <w:szCs w:val="32"/>
            </w:rPr>
            <w:t xml:space="preserve"> – Năm học 20</w:t>
          </w:r>
          <w:r w:rsidR="005472FA">
            <w:rPr>
              <w:rFonts w:ascii="Arial" w:hAnsi="Arial" w:cs="Arial"/>
              <w:b/>
              <w:sz w:val="32"/>
              <w:szCs w:val="32"/>
            </w:rPr>
            <w:t>20</w:t>
          </w:r>
          <w:r w:rsidR="000510E8" w:rsidRPr="00A02580">
            <w:rPr>
              <w:rFonts w:ascii="Arial" w:hAnsi="Arial" w:cs="Arial"/>
              <w:b/>
              <w:sz w:val="32"/>
              <w:szCs w:val="32"/>
            </w:rPr>
            <w:t>-20</w:t>
          </w:r>
          <w:r w:rsidR="00073702">
            <w:rPr>
              <w:rFonts w:ascii="Arial" w:hAnsi="Arial" w:cs="Arial"/>
              <w:b/>
              <w:sz w:val="32"/>
              <w:szCs w:val="32"/>
            </w:rPr>
            <w:t>2</w:t>
          </w:r>
          <w:r w:rsidR="005472FA">
            <w:rPr>
              <w:rFonts w:ascii="Arial" w:hAnsi="Arial" w:cs="Arial"/>
              <w:b/>
              <w:sz w:val="32"/>
              <w:szCs w:val="32"/>
            </w:rPr>
            <w:t>1</w:t>
          </w:r>
        </w:p>
      </w:tc>
      <w:tc>
        <w:tcPr>
          <w:tcW w:w="1955" w:type="dxa"/>
          <w:tcBorders>
            <w:left w:val="single" w:sz="4" w:space="0" w:color="auto"/>
          </w:tcBorders>
          <w:shd w:val="clear" w:color="auto" w:fill="auto"/>
        </w:tcPr>
        <w:p w14:paraId="46853D20" w14:textId="77777777" w:rsidR="00881588" w:rsidRDefault="00881588" w:rsidP="00A02580">
          <w:pPr>
            <w:spacing w:before="120" w:after="100"/>
            <w:ind w:left="-108" w:right="-81" w:firstLine="0"/>
            <w:jc w:val="center"/>
            <w:rPr>
              <w:rFonts w:ascii="Arial" w:hAnsi="Arial" w:cs="Arial"/>
              <w:w w:val="90"/>
              <w:sz w:val="16"/>
              <w:szCs w:val="16"/>
            </w:rPr>
          </w:pPr>
          <w:r w:rsidRPr="00A02580">
            <w:rPr>
              <w:rFonts w:ascii="Arial" w:hAnsi="Arial" w:cs="Arial"/>
              <w:b/>
              <w:sz w:val="20"/>
              <w:szCs w:val="20"/>
            </w:rPr>
            <w:t>M</w:t>
          </w:r>
          <w:r w:rsidR="00295C0B" w:rsidRPr="00A02580">
            <w:rPr>
              <w:rFonts w:ascii="Arial" w:hAnsi="Arial" w:cs="Arial"/>
              <w:b/>
              <w:sz w:val="20"/>
              <w:szCs w:val="20"/>
            </w:rPr>
            <w:t>Ã LƯU TRỮ</w:t>
          </w:r>
          <w:r w:rsidRPr="00A02580">
            <w:rPr>
              <w:rFonts w:ascii="Arial" w:hAnsi="Arial" w:cs="Arial"/>
              <w:b/>
              <w:sz w:val="24"/>
              <w:szCs w:val="24"/>
            </w:rPr>
            <w:br/>
          </w:r>
          <w:r w:rsidRPr="00A02580">
            <w:rPr>
              <w:rFonts w:ascii="Arial" w:hAnsi="Arial" w:cs="Arial"/>
              <w:w w:val="90"/>
              <w:sz w:val="16"/>
              <w:szCs w:val="16"/>
            </w:rPr>
            <w:t>(</w:t>
          </w:r>
          <w:r w:rsidRPr="00A02580">
            <w:rPr>
              <w:rFonts w:ascii="Arial" w:hAnsi="Arial" w:cs="Arial"/>
              <w:i/>
              <w:w w:val="90"/>
              <w:sz w:val="16"/>
              <w:szCs w:val="16"/>
            </w:rPr>
            <w:t>do phòng KT-ĐBCL ghi</w:t>
          </w:r>
          <w:r w:rsidRPr="00A02580">
            <w:rPr>
              <w:rFonts w:ascii="Arial" w:hAnsi="Arial" w:cs="Arial"/>
              <w:w w:val="90"/>
              <w:sz w:val="16"/>
              <w:szCs w:val="16"/>
            </w:rPr>
            <w:t>)</w:t>
          </w:r>
        </w:p>
        <w:p w14:paraId="0086C2EE" w14:textId="77777777" w:rsidR="00270BB6" w:rsidRPr="00A02580" w:rsidRDefault="00270BB6" w:rsidP="00270BB6">
          <w:pPr>
            <w:spacing w:before="120" w:after="100"/>
            <w:ind w:left="-108" w:right="-81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</w:tbl>
  <w:p w14:paraId="4D87D025" w14:textId="77777777" w:rsidR="00881588" w:rsidRPr="00881588" w:rsidRDefault="00881588" w:rsidP="00881588">
    <w:pPr>
      <w:spacing w:after="100"/>
      <w:ind w:left="0" w:right="450" w:firstLine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2E9"/>
    <w:multiLevelType w:val="hybridMultilevel"/>
    <w:tmpl w:val="BDFAA93C"/>
    <w:lvl w:ilvl="0" w:tplc="6376378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45E05C9"/>
    <w:multiLevelType w:val="hybridMultilevel"/>
    <w:tmpl w:val="03588C96"/>
    <w:lvl w:ilvl="0" w:tplc="49AE2F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761FB"/>
    <w:multiLevelType w:val="hybridMultilevel"/>
    <w:tmpl w:val="4A146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2536"/>
    <w:multiLevelType w:val="hybridMultilevel"/>
    <w:tmpl w:val="8A7C25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5F6B26"/>
    <w:multiLevelType w:val="hybridMultilevel"/>
    <w:tmpl w:val="9CEE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92880"/>
    <w:multiLevelType w:val="hybridMultilevel"/>
    <w:tmpl w:val="CC58E4E8"/>
    <w:lvl w:ilvl="0" w:tplc="9A18287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5109A"/>
    <w:multiLevelType w:val="hybridMultilevel"/>
    <w:tmpl w:val="53A2E3F6"/>
    <w:lvl w:ilvl="0" w:tplc="9A18287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07F62"/>
    <w:multiLevelType w:val="hybridMultilevel"/>
    <w:tmpl w:val="F904C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D4F62"/>
    <w:multiLevelType w:val="hybridMultilevel"/>
    <w:tmpl w:val="EA44FA8C"/>
    <w:lvl w:ilvl="0" w:tplc="02CCBD48">
      <w:start w:val="2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260D40"/>
    <w:multiLevelType w:val="hybridMultilevel"/>
    <w:tmpl w:val="C55E31BC"/>
    <w:lvl w:ilvl="0" w:tplc="2A9AD4A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3ABF7A57"/>
    <w:multiLevelType w:val="hybridMultilevel"/>
    <w:tmpl w:val="E9ACEB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6B5133"/>
    <w:multiLevelType w:val="hybridMultilevel"/>
    <w:tmpl w:val="8A543EFC"/>
    <w:lvl w:ilvl="0" w:tplc="88989B04">
      <w:numFmt w:val="bullet"/>
      <w:lvlText w:val="-"/>
      <w:lvlJc w:val="left"/>
      <w:pPr>
        <w:ind w:left="45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F330279"/>
    <w:multiLevelType w:val="hybridMultilevel"/>
    <w:tmpl w:val="4D623D0C"/>
    <w:lvl w:ilvl="0" w:tplc="6ED2F90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0208F3"/>
    <w:multiLevelType w:val="hybridMultilevel"/>
    <w:tmpl w:val="2E141BF6"/>
    <w:lvl w:ilvl="0" w:tplc="803ACF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B1635"/>
    <w:multiLevelType w:val="hybridMultilevel"/>
    <w:tmpl w:val="574209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086F48"/>
    <w:multiLevelType w:val="hybridMultilevel"/>
    <w:tmpl w:val="EBEEA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4"/>
  </w:num>
  <w:num w:numId="5">
    <w:abstractNumId w:val="3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4"/>
  </w:num>
  <w:num w:numId="11">
    <w:abstractNumId w:val="6"/>
  </w:num>
  <w:num w:numId="12">
    <w:abstractNumId w:val="15"/>
  </w:num>
  <w:num w:numId="13">
    <w:abstractNumId w:val="2"/>
  </w:num>
  <w:num w:numId="14">
    <w:abstractNumId w:val="9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AC"/>
    <w:rsid w:val="0000548B"/>
    <w:rsid w:val="00005723"/>
    <w:rsid w:val="00010CA9"/>
    <w:rsid w:val="00035321"/>
    <w:rsid w:val="00041FFE"/>
    <w:rsid w:val="000510E8"/>
    <w:rsid w:val="00053822"/>
    <w:rsid w:val="00056558"/>
    <w:rsid w:val="00057020"/>
    <w:rsid w:val="00070072"/>
    <w:rsid w:val="000729C0"/>
    <w:rsid w:val="00073702"/>
    <w:rsid w:val="00075EDA"/>
    <w:rsid w:val="00083E11"/>
    <w:rsid w:val="00097224"/>
    <w:rsid w:val="000A08CA"/>
    <w:rsid w:val="000A4DCC"/>
    <w:rsid w:val="000C0083"/>
    <w:rsid w:val="000D3B2D"/>
    <w:rsid w:val="000F5656"/>
    <w:rsid w:val="0013136C"/>
    <w:rsid w:val="00133F68"/>
    <w:rsid w:val="0014572C"/>
    <w:rsid w:val="0015046B"/>
    <w:rsid w:val="00154139"/>
    <w:rsid w:val="00171E92"/>
    <w:rsid w:val="001A1E8B"/>
    <w:rsid w:val="001A4607"/>
    <w:rsid w:val="001A5E52"/>
    <w:rsid w:val="001B46EE"/>
    <w:rsid w:val="001D1EBB"/>
    <w:rsid w:val="001D3EB1"/>
    <w:rsid w:val="001F5C0A"/>
    <w:rsid w:val="002031E0"/>
    <w:rsid w:val="00210600"/>
    <w:rsid w:val="00222BE6"/>
    <w:rsid w:val="002235CF"/>
    <w:rsid w:val="0023659C"/>
    <w:rsid w:val="00253D44"/>
    <w:rsid w:val="00270BB6"/>
    <w:rsid w:val="002742BE"/>
    <w:rsid w:val="00295078"/>
    <w:rsid w:val="00295C0B"/>
    <w:rsid w:val="002A3510"/>
    <w:rsid w:val="002B0A56"/>
    <w:rsid w:val="002C4E94"/>
    <w:rsid w:val="002D2100"/>
    <w:rsid w:val="002D419E"/>
    <w:rsid w:val="00311B3D"/>
    <w:rsid w:val="003211DF"/>
    <w:rsid w:val="003271FA"/>
    <w:rsid w:val="00343C97"/>
    <w:rsid w:val="003519FF"/>
    <w:rsid w:val="00353873"/>
    <w:rsid w:val="003552AC"/>
    <w:rsid w:val="0037057B"/>
    <w:rsid w:val="00372AC9"/>
    <w:rsid w:val="003A72D4"/>
    <w:rsid w:val="003D0842"/>
    <w:rsid w:val="003E74D3"/>
    <w:rsid w:val="003F0C9B"/>
    <w:rsid w:val="003F3C85"/>
    <w:rsid w:val="003F6F26"/>
    <w:rsid w:val="004002FB"/>
    <w:rsid w:val="00421EE0"/>
    <w:rsid w:val="00463AE9"/>
    <w:rsid w:val="00486015"/>
    <w:rsid w:val="004A2F93"/>
    <w:rsid w:val="004B1444"/>
    <w:rsid w:val="004C11ED"/>
    <w:rsid w:val="004E6033"/>
    <w:rsid w:val="00504721"/>
    <w:rsid w:val="005124A7"/>
    <w:rsid w:val="00533112"/>
    <w:rsid w:val="005343E0"/>
    <w:rsid w:val="00544973"/>
    <w:rsid w:val="005472FA"/>
    <w:rsid w:val="00557343"/>
    <w:rsid w:val="00567AE6"/>
    <w:rsid w:val="0059199E"/>
    <w:rsid w:val="00596867"/>
    <w:rsid w:val="005A0818"/>
    <w:rsid w:val="005A2730"/>
    <w:rsid w:val="005C42C4"/>
    <w:rsid w:val="005C6CAE"/>
    <w:rsid w:val="005E1F8A"/>
    <w:rsid w:val="005E3555"/>
    <w:rsid w:val="00606E86"/>
    <w:rsid w:val="0065197C"/>
    <w:rsid w:val="006607A2"/>
    <w:rsid w:val="00660E15"/>
    <w:rsid w:val="00670852"/>
    <w:rsid w:val="0067291E"/>
    <w:rsid w:val="00673FC3"/>
    <w:rsid w:val="00685143"/>
    <w:rsid w:val="006B7E33"/>
    <w:rsid w:val="006D128D"/>
    <w:rsid w:val="006D2DB5"/>
    <w:rsid w:val="006D5810"/>
    <w:rsid w:val="00703E0B"/>
    <w:rsid w:val="00706507"/>
    <w:rsid w:val="00706AD8"/>
    <w:rsid w:val="00720720"/>
    <w:rsid w:val="007308C9"/>
    <w:rsid w:val="00785C18"/>
    <w:rsid w:val="007A2239"/>
    <w:rsid w:val="007B1BCD"/>
    <w:rsid w:val="007B6990"/>
    <w:rsid w:val="007C6BB7"/>
    <w:rsid w:val="007E1B5F"/>
    <w:rsid w:val="007F2390"/>
    <w:rsid w:val="00802A9D"/>
    <w:rsid w:val="0080645C"/>
    <w:rsid w:val="00810961"/>
    <w:rsid w:val="00811BB8"/>
    <w:rsid w:val="00847D59"/>
    <w:rsid w:val="008661FE"/>
    <w:rsid w:val="00871A1D"/>
    <w:rsid w:val="008814B9"/>
    <w:rsid w:val="00881588"/>
    <w:rsid w:val="00883F53"/>
    <w:rsid w:val="00895A5A"/>
    <w:rsid w:val="008A4976"/>
    <w:rsid w:val="008B4066"/>
    <w:rsid w:val="008B460B"/>
    <w:rsid w:val="008F47B5"/>
    <w:rsid w:val="008F5F09"/>
    <w:rsid w:val="008F7938"/>
    <w:rsid w:val="00904984"/>
    <w:rsid w:val="0091616B"/>
    <w:rsid w:val="00921B2D"/>
    <w:rsid w:val="0092434D"/>
    <w:rsid w:val="00931333"/>
    <w:rsid w:val="00956158"/>
    <w:rsid w:val="00972B36"/>
    <w:rsid w:val="00974190"/>
    <w:rsid w:val="0097727E"/>
    <w:rsid w:val="009A7FBF"/>
    <w:rsid w:val="009B491E"/>
    <w:rsid w:val="009E6BA7"/>
    <w:rsid w:val="009E782B"/>
    <w:rsid w:val="009E7A77"/>
    <w:rsid w:val="00A02580"/>
    <w:rsid w:val="00A07025"/>
    <w:rsid w:val="00A104FB"/>
    <w:rsid w:val="00A26199"/>
    <w:rsid w:val="00A3227E"/>
    <w:rsid w:val="00A37A4A"/>
    <w:rsid w:val="00A460A4"/>
    <w:rsid w:val="00A56F48"/>
    <w:rsid w:val="00A61542"/>
    <w:rsid w:val="00A63EDC"/>
    <w:rsid w:val="00A71DDE"/>
    <w:rsid w:val="00A8536A"/>
    <w:rsid w:val="00A87D74"/>
    <w:rsid w:val="00A956E7"/>
    <w:rsid w:val="00AA4825"/>
    <w:rsid w:val="00AB0CBB"/>
    <w:rsid w:val="00AD750E"/>
    <w:rsid w:val="00AE2606"/>
    <w:rsid w:val="00B05C8D"/>
    <w:rsid w:val="00B2228E"/>
    <w:rsid w:val="00B4736E"/>
    <w:rsid w:val="00B661C4"/>
    <w:rsid w:val="00B73337"/>
    <w:rsid w:val="00B83C74"/>
    <w:rsid w:val="00BB6A15"/>
    <w:rsid w:val="00BC4329"/>
    <w:rsid w:val="00BC4DD8"/>
    <w:rsid w:val="00BD09AE"/>
    <w:rsid w:val="00BD5C71"/>
    <w:rsid w:val="00BE3A9E"/>
    <w:rsid w:val="00BE435C"/>
    <w:rsid w:val="00BE7A9F"/>
    <w:rsid w:val="00BE7BC3"/>
    <w:rsid w:val="00C12C17"/>
    <w:rsid w:val="00C1434F"/>
    <w:rsid w:val="00C24224"/>
    <w:rsid w:val="00C403EF"/>
    <w:rsid w:val="00C446D7"/>
    <w:rsid w:val="00C73441"/>
    <w:rsid w:val="00C75BA8"/>
    <w:rsid w:val="00C75E68"/>
    <w:rsid w:val="00C923FF"/>
    <w:rsid w:val="00C96668"/>
    <w:rsid w:val="00CB0A5F"/>
    <w:rsid w:val="00CB0ACB"/>
    <w:rsid w:val="00CB2CEB"/>
    <w:rsid w:val="00CB513F"/>
    <w:rsid w:val="00CC02B7"/>
    <w:rsid w:val="00CE359E"/>
    <w:rsid w:val="00CE6987"/>
    <w:rsid w:val="00CF7D42"/>
    <w:rsid w:val="00D01E8C"/>
    <w:rsid w:val="00D020E0"/>
    <w:rsid w:val="00D11764"/>
    <w:rsid w:val="00D23A93"/>
    <w:rsid w:val="00D34946"/>
    <w:rsid w:val="00D42EDC"/>
    <w:rsid w:val="00D63C06"/>
    <w:rsid w:val="00D70AF5"/>
    <w:rsid w:val="00D77A71"/>
    <w:rsid w:val="00D800D3"/>
    <w:rsid w:val="00D825A2"/>
    <w:rsid w:val="00D9294D"/>
    <w:rsid w:val="00D96C9C"/>
    <w:rsid w:val="00DB4319"/>
    <w:rsid w:val="00DC3148"/>
    <w:rsid w:val="00DE3D28"/>
    <w:rsid w:val="00E20711"/>
    <w:rsid w:val="00E24532"/>
    <w:rsid w:val="00E34B4B"/>
    <w:rsid w:val="00E47DD6"/>
    <w:rsid w:val="00E50D88"/>
    <w:rsid w:val="00E52F4A"/>
    <w:rsid w:val="00E7447B"/>
    <w:rsid w:val="00E97C58"/>
    <w:rsid w:val="00EA073E"/>
    <w:rsid w:val="00EB2C3A"/>
    <w:rsid w:val="00ED23E6"/>
    <w:rsid w:val="00EF26F3"/>
    <w:rsid w:val="00EF30E0"/>
    <w:rsid w:val="00F01026"/>
    <w:rsid w:val="00F07802"/>
    <w:rsid w:val="00F100A0"/>
    <w:rsid w:val="00F10FB8"/>
    <w:rsid w:val="00F332EF"/>
    <w:rsid w:val="00F45024"/>
    <w:rsid w:val="00F63519"/>
    <w:rsid w:val="00F86148"/>
    <w:rsid w:val="00F932B2"/>
    <w:rsid w:val="00FA59CB"/>
    <w:rsid w:val="00FB14E8"/>
    <w:rsid w:val="00FD6EC4"/>
    <w:rsid w:val="00FE279E"/>
    <w:rsid w:val="00FE3B4C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E2C64"/>
  <w15:chartTrackingRefBased/>
  <w15:docId w15:val="{12B220DC-117A-4F72-964C-BD092D6C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C17"/>
    <w:pPr>
      <w:spacing w:after="200" w:line="288" w:lineRule="auto"/>
      <w:ind w:left="357" w:hanging="357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6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46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446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E78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782B"/>
  </w:style>
  <w:style w:type="paragraph" w:styleId="Footer">
    <w:name w:val="footer"/>
    <w:basedOn w:val="Normal"/>
    <w:link w:val="FooterChar"/>
    <w:uiPriority w:val="99"/>
    <w:unhideWhenUsed/>
    <w:rsid w:val="009E78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782B"/>
  </w:style>
  <w:style w:type="character" w:styleId="PageNumber">
    <w:name w:val="page number"/>
    <w:basedOn w:val="DefaultParagraphFont"/>
    <w:rsid w:val="00343C97"/>
  </w:style>
  <w:style w:type="paragraph" w:styleId="ListParagraph">
    <w:name w:val="List Paragraph"/>
    <w:basedOn w:val="Normal"/>
    <w:uiPriority w:val="34"/>
    <w:qFormat/>
    <w:rsid w:val="00CB2C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1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goc%20Trung\Desktop\temp\De%20thi%20-%20KHTN\Class_CourseCo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Class_CourseCode</Template>
  <TotalTime>6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thi</vt:lpstr>
    </vt:vector>
  </TitlesOfParts>
  <Company>Hewlett-Packard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thi</dc:title>
  <dc:subject/>
  <dc:creator>Nguyen Vu Huy</dc:creator>
  <cp:keywords/>
  <cp:lastModifiedBy>Nguyễn Vũ Huy</cp:lastModifiedBy>
  <cp:revision>5</cp:revision>
  <cp:lastPrinted>2019-09-09T08:22:00Z</cp:lastPrinted>
  <dcterms:created xsi:type="dcterms:W3CDTF">2021-08-26T05:26:00Z</dcterms:created>
  <dcterms:modified xsi:type="dcterms:W3CDTF">2021-08-26T05:29:00Z</dcterms:modified>
</cp:coreProperties>
</file>